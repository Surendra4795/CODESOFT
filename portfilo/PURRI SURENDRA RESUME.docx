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7255409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12FD027" w14:textId="29D8C3D7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3251475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7E1AB93" w14:textId="77777777" w:rsidR="00574E71" w:rsidRDefault="00574E71" w:rsidP="00574E71">
            <w:pPr>
              <w:pStyle w:val="Title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purri </w:t>
            </w:r>
          </w:p>
          <w:p w14:paraId="346238AF" w14:textId="3F374F15" w:rsidR="00574E71" w:rsidRPr="00574E71" w:rsidRDefault="00574E71" w:rsidP="00574E71">
            <w:pPr>
              <w:pStyle w:val="Title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surendra</w:t>
            </w:r>
          </w:p>
        </w:tc>
      </w:tr>
      <w:tr w:rsidR="001B2ABD" w14:paraId="23E39D0B" w14:textId="77777777" w:rsidTr="00EC36B4">
        <w:tc>
          <w:tcPr>
            <w:tcW w:w="3600" w:type="dxa"/>
          </w:tcPr>
          <w:p w14:paraId="2E15BB88" w14:textId="11553504" w:rsidR="001B2ABD" w:rsidRDefault="001E028D" w:rsidP="00036450">
            <w:pPr>
              <w:pStyle w:val="Heading3"/>
            </w:pPr>
            <w:r>
              <w:t>objectiv</w:t>
            </w:r>
            <w:r w:rsidR="00974376">
              <w:t>E</w:t>
            </w:r>
          </w:p>
          <w:p w14:paraId="12F58F0B" w14:textId="72D64828" w:rsidR="003135D1" w:rsidRDefault="00351B07" w:rsidP="003135D1">
            <w:pPr>
              <w:rPr>
                <w:sz w:val="20"/>
                <w:szCs w:val="20"/>
              </w:rPr>
            </w:pPr>
            <w:r w:rsidRPr="00351B07">
              <w:rPr>
                <w:sz w:val="20"/>
                <w:szCs w:val="20"/>
              </w:rPr>
              <w:t>To secure a challenging position in a reputable company where I can utilize my skills and contribute to the growth and success of the organization.</w:t>
            </w:r>
          </w:p>
          <w:p w14:paraId="56DF525F" w14:textId="77777777" w:rsidR="00D753FE" w:rsidRDefault="00D753FE" w:rsidP="003135D1">
            <w:pPr>
              <w:rPr>
                <w:sz w:val="20"/>
                <w:szCs w:val="20"/>
              </w:rPr>
            </w:pPr>
          </w:p>
          <w:p w14:paraId="31B95B36" w14:textId="667F196D" w:rsidR="003135D1" w:rsidRDefault="003135D1" w:rsidP="003135D1">
            <w:pPr>
              <w:pStyle w:val="Heading3"/>
            </w:pPr>
            <w:r>
              <w:t>contact</w:t>
            </w:r>
          </w:p>
          <w:sdt>
            <w:sdtPr>
              <w:id w:val="1111563247"/>
              <w:placeholder>
                <w:docPart w:val="1117C483A4EC495EAF24189D565BDDA3"/>
              </w:placeholder>
              <w:temporary/>
              <w:showingPlcHdr/>
              <w15:appearance w15:val="hidden"/>
            </w:sdtPr>
            <w:sdtContent>
              <w:p w14:paraId="200CF318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2BD6B12B" w14:textId="5D5EB4F7" w:rsidR="004D3011" w:rsidRDefault="00596607" w:rsidP="004D3011">
            <w:r>
              <w:t>6304193478</w:t>
            </w:r>
          </w:p>
          <w:p w14:paraId="01353F31" w14:textId="77777777" w:rsidR="003135D1" w:rsidRDefault="003135D1" w:rsidP="004D3011"/>
          <w:p w14:paraId="464D7D66" w14:textId="022B2B8C" w:rsidR="004D3011" w:rsidRDefault="00886458" w:rsidP="004D3011">
            <w:r>
              <w:t>LINKEDIN:</w:t>
            </w:r>
          </w:p>
          <w:p w14:paraId="14AB8495" w14:textId="77777777" w:rsidR="00C73840" w:rsidRDefault="00C73840" w:rsidP="004D3011">
            <w:pPr>
              <w:rPr>
                <w:rFonts w:ascii="Courier New" w:eastAsia="Courier New" w:hAnsi="Courier New" w:cs="Courier New"/>
                <w:b/>
                <w:bCs/>
                <w:szCs w:val="28"/>
              </w:rPr>
            </w:pPr>
            <w:r w:rsidRPr="00C73840">
              <w:rPr>
                <w:rFonts w:ascii="Courier New" w:eastAsia="Courier New" w:hAnsi="Courier New" w:cs="Courier New"/>
                <w:b/>
                <w:bCs/>
                <w:szCs w:val="28"/>
              </w:rPr>
              <w:t>https://www.linkedin.com/in/surendra-purri-b63a53312/?lipi=urn%3Ali%3Apage%3Ad_flagship3_feed%3BUHFSE7lsSMivhLaR7AndAg%3D%3D</w:t>
            </w:r>
            <w:r w:rsidR="00886458" w:rsidRPr="00D06F1D">
              <w:rPr>
                <w:rFonts w:ascii="Courier New" w:eastAsia="Courier New" w:hAnsi="Courier New" w:cs="Courier New"/>
                <w:b/>
                <w:bCs/>
                <w:szCs w:val="28"/>
              </w:rPr>
              <w:t xml:space="preserve"> </w:t>
            </w:r>
          </w:p>
          <w:p w14:paraId="02032F9B" w14:textId="77777777" w:rsidR="00C73840" w:rsidRDefault="00C73840" w:rsidP="004D3011">
            <w:pPr>
              <w:rPr>
                <w:rFonts w:ascii="Courier New" w:eastAsia="Courier New" w:hAnsi="Courier New" w:cs="Courier New"/>
                <w:b/>
                <w:bCs/>
                <w:szCs w:val="28"/>
              </w:rPr>
            </w:pPr>
          </w:p>
          <w:p w14:paraId="77E97052" w14:textId="130A0234" w:rsidR="003135D1" w:rsidRDefault="00886458" w:rsidP="004D3011">
            <w:pPr>
              <w:rPr>
                <w:rFonts w:ascii="Courier New" w:eastAsia="Courier New" w:hAnsi="Courier New" w:cs="Courier New"/>
                <w:b/>
                <w:bCs/>
                <w:color w:val="1E90FF"/>
                <w:szCs w:val="28"/>
              </w:rPr>
            </w:pPr>
            <w:r w:rsidRPr="001E3A39">
              <w:rPr>
                <w:rFonts w:ascii="Courier New" w:eastAsia="Courier New" w:hAnsi="Courier New" w:cs="Courier New"/>
                <w:b/>
                <w:bCs/>
                <w:color w:val="1E90FF"/>
                <w:szCs w:val="28"/>
              </w:rPr>
              <w:t xml:space="preserve"> </w:t>
            </w:r>
          </w:p>
          <w:p w14:paraId="64DF7CDE" w14:textId="7AF72F95" w:rsidR="004D3011" w:rsidRPr="003135D1" w:rsidRDefault="00886458" w:rsidP="004D3011">
            <w:pPr>
              <w:rPr>
                <w:b/>
                <w:bCs/>
              </w:rPr>
            </w:pPr>
            <w:r>
              <w:t>EMAIL:</w:t>
            </w:r>
          </w:p>
          <w:p w14:paraId="2B15BE15" w14:textId="0ABD3C88" w:rsidR="00886458" w:rsidRPr="00493855" w:rsidRDefault="00596607" w:rsidP="004D3011">
            <w:pPr>
              <w:rPr>
                <w:b/>
                <w:bCs/>
              </w:rPr>
            </w:pPr>
            <w:r>
              <w:t>surendrapurri</w:t>
            </w:r>
            <w:r w:rsidR="00974376">
              <w:t>@gmail.com</w:t>
            </w:r>
          </w:p>
          <w:p w14:paraId="72AB28D2" w14:textId="77777777" w:rsidR="00904784" w:rsidRDefault="00886458" w:rsidP="00904784">
            <w:pPr>
              <w:pStyle w:val="Heading3"/>
            </w:pPr>
            <w:r>
              <w:t>projects</w:t>
            </w:r>
          </w:p>
          <w:p w14:paraId="706D93D0" w14:textId="7CB753D4" w:rsidR="005A3F99" w:rsidRPr="005A3F99" w:rsidRDefault="00596607" w:rsidP="005A3F99">
            <w:pPr>
              <w:pStyle w:val="Heading3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>ai chatbo</w:t>
            </w:r>
            <w:r w:rsidR="005A3F99">
              <w:rPr>
                <w:bCs/>
                <w:color w:val="auto"/>
                <w:sz w:val="20"/>
                <w:szCs w:val="20"/>
              </w:rPr>
              <w:t>t|moviesblog</w:t>
            </w:r>
          </w:p>
          <w:p w14:paraId="430D8845" w14:textId="77777777" w:rsidR="00770F46" w:rsidRPr="00D108F7" w:rsidRDefault="00770F46" w:rsidP="00770F46">
            <w:pPr>
              <w:pStyle w:val="ListParagraph"/>
              <w:rPr>
                <w:sz w:val="20"/>
                <w:szCs w:val="20"/>
              </w:rPr>
            </w:pPr>
          </w:p>
          <w:p w14:paraId="72D27731" w14:textId="1DD3ED96" w:rsidR="00FA34BD" w:rsidRDefault="00753E1E" w:rsidP="00FA34BD">
            <w:pPr>
              <w:pStyle w:val="Heading3"/>
            </w:pPr>
            <w:r>
              <w:t>behav</w:t>
            </w:r>
            <w:r w:rsidR="00CA47F9">
              <w:t>ioral skills</w:t>
            </w:r>
          </w:p>
          <w:p w14:paraId="6AB4D93D" w14:textId="11FCECB0" w:rsidR="00580AF6" w:rsidRDefault="000A3E0D" w:rsidP="008D3D98">
            <w:pPr>
              <w:pStyle w:val="ListParagraph"/>
              <w:numPr>
                <w:ilvl w:val="0"/>
                <w:numId w:val="17"/>
              </w:numPr>
            </w:pPr>
            <w:r>
              <w:t>COMMUNICATION</w:t>
            </w:r>
          </w:p>
          <w:p w14:paraId="45B5346A" w14:textId="6DB0C22A" w:rsidR="009E2515" w:rsidRDefault="00B1528C" w:rsidP="00754506">
            <w:pPr>
              <w:pStyle w:val="ListParagraph"/>
              <w:numPr>
                <w:ilvl w:val="0"/>
                <w:numId w:val="17"/>
              </w:numPr>
            </w:pPr>
            <w:r>
              <w:t>LEADERSHIP</w:t>
            </w:r>
          </w:p>
          <w:p w14:paraId="66C29074" w14:textId="4E5349CD" w:rsidR="00EF7CFD" w:rsidRDefault="00EF7CFD" w:rsidP="00754506">
            <w:pPr>
              <w:pStyle w:val="ListParagraph"/>
              <w:numPr>
                <w:ilvl w:val="0"/>
                <w:numId w:val="17"/>
              </w:numPr>
            </w:pPr>
            <w:r>
              <w:t>TIME</w:t>
            </w:r>
            <w:r w:rsidR="00103756">
              <w:t xml:space="preserve"> MANAGEMENT</w:t>
            </w:r>
          </w:p>
          <w:p w14:paraId="04BD72E1" w14:textId="77777777" w:rsidR="00771FFF" w:rsidRDefault="00771FFF" w:rsidP="00771FFF">
            <w:pPr>
              <w:pStyle w:val="ListParagraph"/>
            </w:pPr>
          </w:p>
          <w:p w14:paraId="0E84F2C1" w14:textId="77777777" w:rsidR="00D925A6" w:rsidRDefault="00D925A6" w:rsidP="00580AF6"/>
          <w:p w14:paraId="0205AD05" w14:textId="3DECE400" w:rsidR="00696F00" w:rsidRDefault="00696F00" w:rsidP="00696F00">
            <w:pPr>
              <w:pStyle w:val="Heading3"/>
            </w:pPr>
            <w:r>
              <w:t>VOLUN</w:t>
            </w:r>
            <w:r w:rsidR="003F7911">
              <w:t>TEER EXPERIENCE</w:t>
            </w:r>
          </w:p>
          <w:p w14:paraId="773B58F2" w14:textId="39D150B1" w:rsidR="003F7911" w:rsidRDefault="008625A8" w:rsidP="00754506">
            <w:pPr>
              <w:pStyle w:val="ListParagraph"/>
              <w:numPr>
                <w:ilvl w:val="0"/>
                <w:numId w:val="18"/>
              </w:numPr>
            </w:pPr>
            <w:r>
              <w:t>ORGANIZATION DEPARTMENT</w:t>
            </w:r>
          </w:p>
          <w:p w14:paraId="241A60FF" w14:textId="4F07FB79" w:rsidR="003F7911" w:rsidRPr="003F7911" w:rsidRDefault="00FC0BA7" w:rsidP="00754506">
            <w:pPr>
              <w:pStyle w:val="ListParagraph"/>
              <w:numPr>
                <w:ilvl w:val="0"/>
                <w:numId w:val="18"/>
              </w:numPr>
            </w:pPr>
            <w:r>
              <w:t>TEAM WORK</w:t>
            </w:r>
          </w:p>
          <w:p w14:paraId="40F6C264" w14:textId="77777777" w:rsidR="00D925A6" w:rsidRPr="00580AF6" w:rsidRDefault="00D925A6" w:rsidP="00580AF6"/>
          <w:p w14:paraId="40518360" w14:textId="77777777" w:rsidR="00886458" w:rsidRPr="00CD1B50" w:rsidRDefault="00886458" w:rsidP="00886458">
            <w:pPr>
              <w:spacing w:after="433" w:line="246" w:lineRule="auto"/>
              <w:ind w:left="-2"/>
              <w:rPr>
                <w:sz w:val="32"/>
                <w:szCs w:val="32"/>
              </w:rPr>
            </w:pPr>
            <w:r w:rsidRPr="00CD1B50">
              <w:rPr>
                <w:color w:val="384347"/>
                <w:szCs w:val="32"/>
              </w:rPr>
              <w:t xml:space="preserve"> </w:t>
            </w:r>
          </w:p>
          <w:p w14:paraId="382EBE7C" w14:textId="4D021D71" w:rsidR="004D3011" w:rsidRPr="004D3011" w:rsidRDefault="004D3011" w:rsidP="004D3011"/>
        </w:tc>
        <w:tc>
          <w:tcPr>
            <w:tcW w:w="720" w:type="dxa"/>
          </w:tcPr>
          <w:p w14:paraId="744E76F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shd w:val="clear" w:color="auto" w:fill="auto"/>
          </w:tcPr>
          <w:sdt>
            <w:sdtPr>
              <w:rPr>
                <w:sz w:val="20"/>
                <w:szCs w:val="20"/>
              </w:rPr>
              <w:id w:val="1049110328"/>
              <w:placeholder>
                <w:docPart w:val="D0C54E2AFDCC423E8204CF684C2F68F4"/>
              </w:placeholder>
              <w:temporary/>
              <w:showingPlcHdr/>
              <w15:appearance w15:val="hidden"/>
            </w:sdtPr>
            <w:sdtContent>
              <w:p w14:paraId="01377685" w14:textId="77777777" w:rsidR="001B2ABD" w:rsidRPr="007C21DC" w:rsidRDefault="00E25A26" w:rsidP="00036450">
                <w:pPr>
                  <w:pStyle w:val="Heading2"/>
                  <w:rPr>
                    <w:sz w:val="20"/>
                    <w:szCs w:val="20"/>
                  </w:rPr>
                </w:pPr>
                <w:r w:rsidRPr="00C1401E">
                  <w:rPr>
                    <w:sz w:val="24"/>
                    <w:szCs w:val="24"/>
                  </w:rPr>
                  <w:t>EDUCATION</w:t>
                </w:r>
              </w:p>
            </w:sdtContent>
          </w:sdt>
          <w:p w14:paraId="47CA7F31" w14:textId="115005DC" w:rsidR="00036450" w:rsidRPr="007C21DC" w:rsidRDefault="00292021" w:rsidP="00B359E4">
            <w:pPr>
              <w:pStyle w:val="Heading4"/>
              <w:rPr>
                <w:sz w:val="20"/>
                <w:szCs w:val="20"/>
              </w:rPr>
            </w:pPr>
            <w:r w:rsidRPr="007C21DC">
              <w:rPr>
                <w:sz w:val="20"/>
                <w:szCs w:val="20"/>
              </w:rPr>
              <w:t>KAKINADA INSTITUTE OF ENGINEERING AND TECHNOLOGY FOR WOMENS</w:t>
            </w:r>
          </w:p>
          <w:p w14:paraId="290481F1" w14:textId="03034559" w:rsidR="00292021" w:rsidRPr="007C21DC" w:rsidRDefault="00292021" w:rsidP="00292021">
            <w:pPr>
              <w:rPr>
                <w:sz w:val="20"/>
                <w:szCs w:val="20"/>
              </w:rPr>
            </w:pPr>
            <w:proofErr w:type="gramStart"/>
            <w:r w:rsidRPr="007C21DC">
              <w:rPr>
                <w:sz w:val="20"/>
                <w:szCs w:val="20"/>
              </w:rPr>
              <w:t>BTECH,CSE</w:t>
            </w:r>
            <w:proofErr w:type="gramEnd"/>
            <w:r w:rsidRPr="007C21DC">
              <w:rPr>
                <w:sz w:val="20"/>
                <w:szCs w:val="20"/>
              </w:rPr>
              <w:t>(</w:t>
            </w:r>
            <w:r w:rsidR="0046343A">
              <w:rPr>
                <w:sz w:val="20"/>
                <w:szCs w:val="20"/>
              </w:rPr>
              <w:t>C</w:t>
            </w:r>
            <w:r w:rsidR="00574E71">
              <w:rPr>
                <w:sz w:val="20"/>
                <w:szCs w:val="20"/>
              </w:rPr>
              <w:t xml:space="preserve">yber </w:t>
            </w:r>
            <w:r w:rsidR="0046343A">
              <w:rPr>
                <w:sz w:val="20"/>
                <w:szCs w:val="20"/>
              </w:rPr>
              <w:t>S</w:t>
            </w:r>
            <w:r w:rsidR="00574E71">
              <w:rPr>
                <w:sz w:val="20"/>
                <w:szCs w:val="20"/>
              </w:rPr>
              <w:t>ecurity</w:t>
            </w:r>
            <w:r w:rsidR="00042CDF">
              <w:rPr>
                <w:sz w:val="20"/>
                <w:szCs w:val="20"/>
              </w:rPr>
              <w:t>)</w:t>
            </w:r>
          </w:p>
          <w:p w14:paraId="3E7E6174" w14:textId="54203BA8" w:rsidR="00036450" w:rsidRPr="007C21DC" w:rsidRDefault="00535F09" w:rsidP="00B359E4">
            <w:pPr>
              <w:pStyle w:val="Date"/>
              <w:rPr>
                <w:sz w:val="20"/>
                <w:szCs w:val="20"/>
              </w:rPr>
            </w:pPr>
            <w:r w:rsidRPr="007C21DC">
              <w:rPr>
                <w:sz w:val="20"/>
                <w:szCs w:val="20"/>
              </w:rPr>
              <w:t>[202</w:t>
            </w:r>
            <w:r w:rsidR="00042CDF">
              <w:rPr>
                <w:sz w:val="20"/>
                <w:szCs w:val="20"/>
              </w:rPr>
              <w:t>2</w:t>
            </w:r>
            <w:r w:rsidR="00036450" w:rsidRPr="007C21DC">
              <w:rPr>
                <w:sz w:val="20"/>
                <w:szCs w:val="20"/>
              </w:rPr>
              <w:t xml:space="preserve"> </w:t>
            </w:r>
            <w:r w:rsidRPr="007C21DC">
              <w:rPr>
                <w:sz w:val="20"/>
                <w:szCs w:val="20"/>
              </w:rPr>
              <w:t>–</w:t>
            </w:r>
            <w:r w:rsidR="00036450" w:rsidRPr="007C21DC">
              <w:rPr>
                <w:sz w:val="20"/>
                <w:szCs w:val="20"/>
              </w:rPr>
              <w:t xml:space="preserve"> </w:t>
            </w:r>
            <w:r w:rsidRPr="007C21DC">
              <w:rPr>
                <w:sz w:val="20"/>
                <w:szCs w:val="20"/>
              </w:rPr>
              <w:t>202</w:t>
            </w:r>
            <w:r w:rsidR="00042CDF">
              <w:rPr>
                <w:sz w:val="20"/>
                <w:szCs w:val="20"/>
              </w:rPr>
              <w:t>6</w:t>
            </w:r>
            <w:r w:rsidRPr="007C21DC">
              <w:rPr>
                <w:sz w:val="20"/>
                <w:szCs w:val="20"/>
              </w:rPr>
              <w:t>]</w:t>
            </w:r>
          </w:p>
          <w:p w14:paraId="116D7E9A" w14:textId="2F0090A8" w:rsidR="004D3011" w:rsidRDefault="00535F09" w:rsidP="00036450">
            <w:pPr>
              <w:rPr>
                <w:sz w:val="20"/>
                <w:szCs w:val="20"/>
              </w:rPr>
            </w:pPr>
            <w:r w:rsidRPr="007C21DC">
              <w:rPr>
                <w:sz w:val="20"/>
                <w:szCs w:val="20"/>
              </w:rPr>
              <w:t>CGPA:</w:t>
            </w:r>
            <w:r w:rsidR="00042CDF">
              <w:rPr>
                <w:sz w:val="20"/>
                <w:szCs w:val="20"/>
              </w:rPr>
              <w:t>7.98</w:t>
            </w:r>
          </w:p>
          <w:p w14:paraId="57B65760" w14:textId="77777777" w:rsidR="003325AC" w:rsidRPr="007C21DC" w:rsidRDefault="003325AC" w:rsidP="00036450">
            <w:pPr>
              <w:rPr>
                <w:sz w:val="20"/>
                <w:szCs w:val="20"/>
              </w:rPr>
            </w:pPr>
          </w:p>
          <w:p w14:paraId="4FFFDEBF" w14:textId="4C11F80D" w:rsidR="00036450" w:rsidRDefault="00535F09" w:rsidP="00B359E4">
            <w:pPr>
              <w:pStyle w:val="Heading4"/>
              <w:rPr>
                <w:sz w:val="20"/>
                <w:szCs w:val="20"/>
              </w:rPr>
            </w:pPr>
            <w:r w:rsidRPr="007C21DC">
              <w:rPr>
                <w:sz w:val="20"/>
                <w:szCs w:val="20"/>
              </w:rPr>
              <w:t>SRI</w:t>
            </w:r>
            <w:r w:rsidR="00974376">
              <w:rPr>
                <w:sz w:val="20"/>
                <w:szCs w:val="20"/>
              </w:rPr>
              <w:t xml:space="preserve"> </w:t>
            </w:r>
            <w:r w:rsidRPr="007C21DC">
              <w:rPr>
                <w:sz w:val="20"/>
                <w:szCs w:val="20"/>
              </w:rPr>
              <w:t>CHAITANYA JR COLLEGE</w:t>
            </w:r>
          </w:p>
          <w:p w14:paraId="1F518AA5" w14:textId="20BA6168" w:rsidR="002C3791" w:rsidRPr="007C21DC" w:rsidRDefault="002C3791" w:rsidP="002C3791">
            <w:pPr>
              <w:rPr>
                <w:sz w:val="20"/>
                <w:szCs w:val="20"/>
              </w:rPr>
            </w:pPr>
            <w:proofErr w:type="gramStart"/>
            <w:r w:rsidRPr="007C21DC">
              <w:rPr>
                <w:sz w:val="20"/>
                <w:szCs w:val="20"/>
              </w:rPr>
              <w:t>INT</w:t>
            </w:r>
            <w:r w:rsidR="00974376">
              <w:rPr>
                <w:sz w:val="20"/>
                <w:szCs w:val="20"/>
              </w:rPr>
              <w:t>E</w:t>
            </w:r>
            <w:r w:rsidRPr="007C21DC">
              <w:rPr>
                <w:sz w:val="20"/>
                <w:szCs w:val="20"/>
              </w:rPr>
              <w:t>RMEDIATE,MPC</w:t>
            </w:r>
            <w:proofErr w:type="gramEnd"/>
          </w:p>
          <w:p w14:paraId="26112FB6" w14:textId="16DB469E" w:rsidR="00036450" w:rsidRPr="007C21DC" w:rsidRDefault="00535F09" w:rsidP="00B359E4">
            <w:pPr>
              <w:pStyle w:val="Date"/>
              <w:rPr>
                <w:sz w:val="20"/>
                <w:szCs w:val="20"/>
              </w:rPr>
            </w:pPr>
            <w:r w:rsidRPr="007C21DC">
              <w:rPr>
                <w:sz w:val="20"/>
                <w:szCs w:val="20"/>
              </w:rPr>
              <w:t>[20</w:t>
            </w:r>
            <w:r w:rsidR="0046343A">
              <w:rPr>
                <w:sz w:val="20"/>
                <w:szCs w:val="20"/>
              </w:rPr>
              <w:t>20</w:t>
            </w:r>
            <w:r w:rsidR="00036450" w:rsidRPr="007C21DC">
              <w:rPr>
                <w:sz w:val="20"/>
                <w:szCs w:val="20"/>
              </w:rPr>
              <w:t xml:space="preserve"> </w:t>
            </w:r>
            <w:r w:rsidRPr="007C21DC">
              <w:rPr>
                <w:sz w:val="20"/>
                <w:szCs w:val="20"/>
              </w:rPr>
              <w:t>–</w:t>
            </w:r>
            <w:r w:rsidR="00036450" w:rsidRPr="007C21DC">
              <w:rPr>
                <w:sz w:val="20"/>
                <w:szCs w:val="20"/>
              </w:rPr>
              <w:t xml:space="preserve"> </w:t>
            </w:r>
            <w:r w:rsidRPr="007C21DC">
              <w:rPr>
                <w:sz w:val="20"/>
                <w:szCs w:val="20"/>
              </w:rPr>
              <w:t>202</w:t>
            </w:r>
            <w:r w:rsidR="0046343A">
              <w:rPr>
                <w:sz w:val="20"/>
                <w:szCs w:val="20"/>
              </w:rPr>
              <w:t>2</w:t>
            </w:r>
            <w:r w:rsidRPr="007C21DC">
              <w:rPr>
                <w:sz w:val="20"/>
                <w:szCs w:val="20"/>
              </w:rPr>
              <w:t>]</w:t>
            </w:r>
          </w:p>
          <w:p w14:paraId="0ECB370A" w14:textId="2B3E343F" w:rsidR="00535F09" w:rsidRDefault="00535F09" w:rsidP="00036450">
            <w:pPr>
              <w:rPr>
                <w:sz w:val="20"/>
                <w:szCs w:val="20"/>
              </w:rPr>
            </w:pPr>
            <w:r w:rsidRPr="007C21DC">
              <w:rPr>
                <w:sz w:val="20"/>
                <w:szCs w:val="20"/>
              </w:rPr>
              <w:t>PERCENTAGE:</w:t>
            </w:r>
            <w:r w:rsidR="0046343A">
              <w:rPr>
                <w:sz w:val="20"/>
                <w:szCs w:val="20"/>
              </w:rPr>
              <w:t>80</w:t>
            </w:r>
            <w:r w:rsidR="00974376">
              <w:rPr>
                <w:sz w:val="20"/>
                <w:szCs w:val="20"/>
              </w:rPr>
              <w:t>%</w:t>
            </w:r>
          </w:p>
          <w:p w14:paraId="685DE5E2" w14:textId="77777777" w:rsidR="00797F2C" w:rsidRDefault="00797F2C" w:rsidP="00036450">
            <w:pPr>
              <w:rPr>
                <w:sz w:val="20"/>
                <w:szCs w:val="20"/>
              </w:rPr>
            </w:pPr>
          </w:p>
          <w:p w14:paraId="0BE34E49" w14:textId="165F92E2" w:rsidR="00797F2C" w:rsidRPr="000376E4" w:rsidRDefault="0046343A" w:rsidP="0003645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SRI VIDYALAYA</w:t>
            </w:r>
            <w:r w:rsidR="00797F2C" w:rsidRPr="000376E4">
              <w:rPr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="00797F2C" w:rsidRPr="000376E4">
              <w:rPr>
                <w:b/>
                <w:bCs/>
                <w:sz w:val="20"/>
                <w:szCs w:val="20"/>
              </w:rPr>
              <w:t xml:space="preserve">EM </w:t>
            </w:r>
            <w:r w:rsidR="00974376">
              <w:rPr>
                <w:b/>
                <w:bCs/>
                <w:sz w:val="20"/>
                <w:szCs w:val="20"/>
              </w:rPr>
              <w:t xml:space="preserve"> HIGH</w:t>
            </w:r>
            <w:proofErr w:type="gramEnd"/>
            <w:r w:rsidR="00974376">
              <w:rPr>
                <w:b/>
                <w:bCs/>
                <w:sz w:val="20"/>
                <w:szCs w:val="20"/>
              </w:rPr>
              <w:t xml:space="preserve"> </w:t>
            </w:r>
            <w:r w:rsidR="00797F2C" w:rsidRPr="000376E4">
              <w:rPr>
                <w:b/>
                <w:bCs/>
                <w:sz w:val="20"/>
                <w:szCs w:val="20"/>
              </w:rPr>
              <w:t>SCHOOL</w:t>
            </w:r>
          </w:p>
          <w:p w14:paraId="34104A56" w14:textId="1A302F86" w:rsidR="00797F2C" w:rsidRDefault="00797F2C" w:rsidP="00036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SSC</w:t>
            </w:r>
          </w:p>
          <w:p w14:paraId="0A83590E" w14:textId="12D19521" w:rsidR="00797F2C" w:rsidRDefault="000376E4" w:rsidP="00036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[201</w:t>
            </w:r>
            <w:r w:rsidR="0046343A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 xml:space="preserve"> – 2</w:t>
            </w:r>
            <w:r w:rsidR="00185394">
              <w:rPr>
                <w:sz w:val="20"/>
                <w:szCs w:val="20"/>
              </w:rPr>
              <w:t>0</w:t>
            </w:r>
            <w:r w:rsidR="0046343A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]</w:t>
            </w:r>
          </w:p>
          <w:p w14:paraId="53C2E98E" w14:textId="4DF6F821" w:rsidR="000376E4" w:rsidRDefault="000376E4" w:rsidP="00036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CGPA:</w:t>
            </w:r>
            <w:r w:rsidR="0046343A">
              <w:rPr>
                <w:sz w:val="20"/>
                <w:szCs w:val="20"/>
              </w:rPr>
              <w:t>10</w:t>
            </w:r>
          </w:p>
          <w:p w14:paraId="6531EF73" w14:textId="77777777" w:rsidR="003325AC" w:rsidRDefault="003325AC" w:rsidP="00036450">
            <w:pPr>
              <w:rPr>
                <w:sz w:val="20"/>
                <w:szCs w:val="20"/>
              </w:rPr>
            </w:pPr>
          </w:p>
          <w:sdt>
            <w:sdtPr>
              <w:id w:val="1001553383"/>
              <w:placeholder>
                <w:docPart w:val="6EB2B9D80A9D4D0986886EC021E5F3A3"/>
              </w:placeholder>
              <w:temporary/>
              <w:showingPlcHdr/>
              <w15:appearance w15:val="hidden"/>
            </w:sdtPr>
            <w:sdtContent>
              <w:p w14:paraId="101CE35D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3F4B146B" w14:textId="6F4F0D8D" w:rsidR="00036450" w:rsidRPr="00C1401E" w:rsidRDefault="00535F09" w:rsidP="00B359E4">
            <w:pPr>
              <w:pStyle w:val="Heading4"/>
              <w:rPr>
                <w:bCs/>
                <w:sz w:val="20"/>
                <w:szCs w:val="20"/>
              </w:rPr>
            </w:pPr>
            <w:r w:rsidRPr="00C1401E">
              <w:rPr>
                <w:sz w:val="20"/>
                <w:szCs w:val="20"/>
              </w:rPr>
              <w:t>I</w:t>
            </w:r>
            <w:r w:rsidR="00FF27DD">
              <w:rPr>
                <w:sz w:val="20"/>
                <w:szCs w:val="20"/>
              </w:rPr>
              <w:t>I</w:t>
            </w:r>
            <w:r w:rsidRPr="00C1401E">
              <w:rPr>
                <w:sz w:val="20"/>
                <w:szCs w:val="20"/>
              </w:rPr>
              <w:t xml:space="preserve">IT </w:t>
            </w:r>
            <w:proofErr w:type="gramStart"/>
            <w:r w:rsidRPr="00C1401E">
              <w:rPr>
                <w:sz w:val="20"/>
                <w:szCs w:val="20"/>
              </w:rPr>
              <w:t>HYDERABAD</w:t>
            </w:r>
            <w:r w:rsidR="00036450" w:rsidRPr="00C1401E">
              <w:rPr>
                <w:sz w:val="20"/>
                <w:szCs w:val="20"/>
              </w:rPr>
              <w:t xml:space="preserve">  </w:t>
            </w:r>
            <w:r w:rsidRPr="00C1401E">
              <w:rPr>
                <w:sz w:val="20"/>
                <w:szCs w:val="20"/>
              </w:rPr>
              <w:t>[</w:t>
            </w:r>
            <w:proofErr w:type="gramEnd"/>
            <w:r w:rsidRPr="00C1401E">
              <w:rPr>
                <w:sz w:val="20"/>
                <w:szCs w:val="20"/>
              </w:rPr>
              <w:t>INTERNSHIP]</w:t>
            </w:r>
          </w:p>
          <w:p w14:paraId="3E5B1819" w14:textId="74597211" w:rsidR="00036450" w:rsidRPr="00C1401E" w:rsidRDefault="00535F09" w:rsidP="00B359E4">
            <w:pPr>
              <w:pStyle w:val="Date"/>
              <w:rPr>
                <w:sz w:val="20"/>
                <w:szCs w:val="20"/>
              </w:rPr>
            </w:pPr>
            <w:r w:rsidRPr="00C1401E">
              <w:rPr>
                <w:sz w:val="20"/>
                <w:szCs w:val="20"/>
              </w:rPr>
              <w:t>[5/2023 – 7/2023]</w:t>
            </w:r>
          </w:p>
          <w:p w14:paraId="5E4C33A5" w14:textId="77777777" w:rsidR="00C518BF" w:rsidRPr="00C1401E" w:rsidRDefault="00C518BF" w:rsidP="00C518BF">
            <w:pPr>
              <w:spacing w:after="29" w:line="246" w:lineRule="auto"/>
              <w:ind w:left="-2"/>
              <w:rPr>
                <w:sz w:val="20"/>
                <w:szCs w:val="20"/>
              </w:rPr>
            </w:pPr>
            <w:r w:rsidRPr="00C1401E">
              <w:rPr>
                <w:sz w:val="20"/>
                <w:szCs w:val="20"/>
              </w:rPr>
              <w:t xml:space="preserve"> </w:t>
            </w:r>
            <w:r w:rsidRPr="00C1401E">
              <w:rPr>
                <w:color w:val="384347"/>
                <w:sz w:val="20"/>
                <w:szCs w:val="20"/>
              </w:rPr>
              <w:t>IIIT is a premier institute in India, specializing in Information Technology and Computer Science education and research.</w:t>
            </w:r>
            <w:r w:rsidRPr="00C1401E">
              <w:rPr>
                <w:noProof/>
                <w:sz w:val="20"/>
                <w:szCs w:val="20"/>
              </w:rPr>
              <w:t xml:space="preserve"> </w:t>
            </w:r>
          </w:p>
          <w:p w14:paraId="51629D04" w14:textId="2C663681" w:rsidR="00C518BF" w:rsidRPr="00C1401E" w:rsidRDefault="00C518BF" w:rsidP="00C518BF">
            <w:pPr>
              <w:rPr>
                <w:sz w:val="20"/>
                <w:szCs w:val="20"/>
              </w:rPr>
            </w:pPr>
          </w:p>
          <w:p w14:paraId="6A83582F" w14:textId="0D26160F" w:rsidR="00C518BF" w:rsidRDefault="00C518BF" w:rsidP="001E028D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C1401E">
              <w:rPr>
                <w:sz w:val="20"/>
                <w:szCs w:val="20"/>
              </w:rPr>
              <w:t xml:space="preserve">Created a comprehensive google form to collect event-related information from </w:t>
            </w:r>
            <w:proofErr w:type="spellStart"/>
            <w:proofErr w:type="gramStart"/>
            <w:r w:rsidRPr="00C1401E">
              <w:rPr>
                <w:sz w:val="20"/>
                <w:szCs w:val="20"/>
              </w:rPr>
              <w:t>customers</w:t>
            </w:r>
            <w:r w:rsidR="001E028D" w:rsidRPr="00C1401E">
              <w:rPr>
                <w:sz w:val="20"/>
                <w:szCs w:val="20"/>
              </w:rPr>
              <w:t>,</w:t>
            </w:r>
            <w:r w:rsidRPr="00C1401E">
              <w:rPr>
                <w:sz w:val="20"/>
                <w:szCs w:val="20"/>
              </w:rPr>
              <w:t>streamlining</w:t>
            </w:r>
            <w:proofErr w:type="spellEnd"/>
            <w:proofErr w:type="gramEnd"/>
            <w:r w:rsidR="001E028D" w:rsidRPr="00C1401E">
              <w:rPr>
                <w:sz w:val="20"/>
                <w:szCs w:val="20"/>
              </w:rPr>
              <w:t xml:space="preserve"> </w:t>
            </w:r>
            <w:r w:rsidRPr="00C1401E">
              <w:rPr>
                <w:sz w:val="20"/>
                <w:szCs w:val="20"/>
              </w:rPr>
              <w:t>the data collection process.</w:t>
            </w:r>
          </w:p>
          <w:p w14:paraId="11E2EE48" w14:textId="77777777" w:rsidR="005C2D25" w:rsidRPr="00C1401E" w:rsidRDefault="005C2D25" w:rsidP="005C2D25">
            <w:pPr>
              <w:pStyle w:val="ListParagraph"/>
              <w:rPr>
                <w:sz w:val="20"/>
                <w:szCs w:val="20"/>
              </w:rPr>
            </w:pPr>
          </w:p>
          <w:p w14:paraId="71900C71" w14:textId="7FF10E4F" w:rsidR="00C518BF" w:rsidRDefault="00C518BF" w:rsidP="00C518BF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C1401E">
              <w:rPr>
                <w:sz w:val="20"/>
                <w:szCs w:val="20"/>
              </w:rPr>
              <w:t>Demonstrated expertise in web-technologies including</w:t>
            </w:r>
          </w:p>
          <w:p w14:paraId="4D35360E" w14:textId="77777777" w:rsidR="003D4D22" w:rsidRPr="003D4D22" w:rsidRDefault="003D4D22" w:rsidP="003D4D22">
            <w:pPr>
              <w:pStyle w:val="ListParagraph"/>
              <w:rPr>
                <w:sz w:val="20"/>
                <w:szCs w:val="20"/>
              </w:rPr>
            </w:pPr>
          </w:p>
          <w:sdt>
            <w:sdtPr>
              <w:id w:val="695667115"/>
              <w:placeholder>
                <w:docPart w:val="EFEBD3FC889D4B579419554CCEF548A9"/>
              </w:placeholder>
              <w:temporary/>
              <w:showingPlcHdr/>
              <w15:appearance w15:val="hidden"/>
            </w:sdtPr>
            <w:sdtContent>
              <w:p w14:paraId="1C99292C" w14:textId="77777777" w:rsidR="005D5EA0" w:rsidRDefault="005D5EA0" w:rsidP="005D5EA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3108C7F8" w14:textId="3A18DD91" w:rsidR="005D5EA0" w:rsidRDefault="00F172D3" w:rsidP="008130CD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C1401E">
              <w:rPr>
                <w:b/>
                <w:bCs/>
                <w:noProof/>
                <w:color w:val="000000" w:themeColor="text1"/>
                <w:sz w:val="20"/>
                <w:szCs w:val="20"/>
              </w:rPr>
              <w:t xml:space="preserve"># </w:t>
            </w:r>
            <w:r w:rsidR="005D5EA0" w:rsidRPr="00C1401E">
              <w:rPr>
                <w:noProof/>
                <w:color w:val="000000" w:themeColor="text1"/>
                <w:sz w:val="20"/>
                <w:szCs w:val="20"/>
              </w:rPr>
              <w:t>PYTHON</w:t>
            </w:r>
            <w:r w:rsidRPr="00C1401E">
              <w:rPr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C1401E">
              <w:rPr>
                <w:b/>
                <w:bCs/>
                <w:noProof/>
                <w:color w:val="000000" w:themeColor="text1"/>
                <w:sz w:val="20"/>
                <w:szCs w:val="20"/>
              </w:rPr>
              <w:t xml:space="preserve"># </w:t>
            </w:r>
            <w:r w:rsidR="006075A3">
              <w:rPr>
                <w:noProof/>
                <w:color w:val="000000" w:themeColor="text1"/>
                <w:sz w:val="20"/>
                <w:szCs w:val="20"/>
              </w:rPr>
              <w:t>CSS</w:t>
            </w:r>
            <w:r w:rsidR="00DE4A9E" w:rsidRPr="00C1401E">
              <w:rPr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DE4A9E" w:rsidRPr="00C1401E">
              <w:rPr>
                <w:b/>
                <w:bCs/>
                <w:noProof/>
                <w:color w:val="000000" w:themeColor="text1"/>
                <w:sz w:val="20"/>
                <w:szCs w:val="20"/>
              </w:rPr>
              <w:t>#</w:t>
            </w:r>
            <w:r w:rsidR="006075A3">
              <w:rPr>
                <w:noProof/>
                <w:color w:val="000000" w:themeColor="text1"/>
                <w:sz w:val="20"/>
                <w:szCs w:val="20"/>
              </w:rPr>
              <w:t xml:space="preserve">FRONT END DEVELOPER </w:t>
            </w:r>
            <w:r w:rsidR="00AF533F" w:rsidRPr="00AF533F">
              <w:rPr>
                <w:b/>
                <w:bCs/>
                <w:noProof/>
                <w:color w:val="000000" w:themeColor="text1"/>
                <w:sz w:val="20"/>
                <w:szCs w:val="20"/>
              </w:rPr>
              <w:t>#</w:t>
            </w:r>
            <w:r w:rsidR="00EF290B">
              <w:rPr>
                <w:noProof/>
                <w:color w:val="000000" w:themeColor="text1"/>
                <w:sz w:val="20"/>
                <w:szCs w:val="20"/>
              </w:rPr>
              <w:t>NETWORKING</w:t>
            </w:r>
          </w:p>
          <w:p w14:paraId="0D693D7E" w14:textId="77777777" w:rsidR="002560C2" w:rsidRDefault="00FB758F" w:rsidP="002560C2">
            <w:pPr>
              <w:pStyle w:val="Heading2"/>
            </w:pPr>
            <w:r>
              <w:t>CERTIFICATIONS</w:t>
            </w:r>
          </w:p>
          <w:p w14:paraId="30E956A4" w14:textId="66F8D50C" w:rsidR="00FB758F" w:rsidRDefault="00434430" w:rsidP="00517111">
            <w:pPr>
              <w:rPr>
                <w:sz w:val="20"/>
                <w:szCs w:val="20"/>
              </w:rPr>
            </w:pPr>
            <w:proofErr w:type="gramStart"/>
            <w:r w:rsidRPr="00C1401E">
              <w:rPr>
                <w:rStyle w:val="Heading4Char"/>
                <w:sz w:val="20"/>
                <w:szCs w:val="20"/>
              </w:rPr>
              <w:t>PYTHON</w:t>
            </w:r>
            <w:r w:rsidR="00932D62" w:rsidRPr="00C1401E">
              <w:rPr>
                <w:sz w:val="20"/>
                <w:szCs w:val="20"/>
              </w:rPr>
              <w:t xml:space="preserve"> :</w:t>
            </w:r>
            <w:proofErr w:type="gramEnd"/>
            <w:r w:rsidR="00932D62" w:rsidRPr="00C1401E">
              <w:rPr>
                <w:sz w:val="20"/>
                <w:szCs w:val="20"/>
              </w:rPr>
              <w:t xml:space="preserve"> </w:t>
            </w:r>
            <w:r w:rsidR="00CA020C" w:rsidRPr="00C1401E">
              <w:rPr>
                <w:sz w:val="20"/>
                <w:szCs w:val="20"/>
              </w:rPr>
              <w:t>INFOSYS SPRINGBOARD</w:t>
            </w:r>
          </w:p>
          <w:p w14:paraId="441CE34A" w14:textId="77777777" w:rsidR="00C1401E" w:rsidRPr="00C1401E" w:rsidRDefault="00C1401E" w:rsidP="00CA020C">
            <w:pPr>
              <w:pStyle w:val="NoSpacing"/>
              <w:rPr>
                <w:sz w:val="20"/>
                <w:szCs w:val="20"/>
              </w:rPr>
            </w:pPr>
          </w:p>
          <w:p w14:paraId="3F089335" w14:textId="72D99C03" w:rsidR="001B2ECC" w:rsidRDefault="00EF290B" w:rsidP="00111E69">
            <w:pPr>
              <w:pStyle w:val="NoSpacing"/>
              <w:rPr>
                <w:sz w:val="20"/>
                <w:szCs w:val="20"/>
              </w:rPr>
            </w:pPr>
            <w:proofErr w:type="gramStart"/>
            <w:r>
              <w:rPr>
                <w:rStyle w:val="Heading4Char"/>
                <w:sz w:val="20"/>
                <w:szCs w:val="20"/>
              </w:rPr>
              <w:t>NETWORKING</w:t>
            </w:r>
            <w:r w:rsidR="00CA020C" w:rsidRPr="00C1401E">
              <w:rPr>
                <w:sz w:val="20"/>
                <w:szCs w:val="20"/>
              </w:rPr>
              <w:t xml:space="preserve"> </w:t>
            </w:r>
            <w:r w:rsidR="00D41B4A" w:rsidRPr="00C1401E">
              <w:rPr>
                <w:sz w:val="20"/>
                <w:szCs w:val="20"/>
              </w:rPr>
              <w:t>:</w:t>
            </w:r>
            <w:proofErr w:type="gramEnd"/>
            <w:r w:rsidR="00CA020C" w:rsidRPr="00C1401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CISCO</w:t>
            </w:r>
            <w:r w:rsidR="00E57539">
              <w:rPr>
                <w:sz w:val="20"/>
                <w:szCs w:val="20"/>
              </w:rPr>
              <w:t xml:space="preserve"> NETWORKING</w:t>
            </w:r>
          </w:p>
          <w:p w14:paraId="220151A1" w14:textId="77777777" w:rsidR="00FC0BA7" w:rsidRDefault="00FC0BA7" w:rsidP="00111E69">
            <w:pPr>
              <w:pStyle w:val="NoSpacing"/>
              <w:rPr>
                <w:sz w:val="20"/>
                <w:szCs w:val="20"/>
              </w:rPr>
            </w:pPr>
          </w:p>
          <w:p w14:paraId="2A0DF39E" w14:textId="4ED5FEDB" w:rsidR="00E83FE0" w:rsidRDefault="00E57539" w:rsidP="00C332AA">
            <w:pPr>
              <w:rPr>
                <w:rStyle w:val="Heading4Char"/>
                <w:b w:val="0"/>
                <w:bCs/>
                <w:sz w:val="20"/>
                <w:szCs w:val="20"/>
                <w:u w:val="single"/>
              </w:rPr>
            </w:pPr>
            <w:r>
              <w:rPr>
                <w:rStyle w:val="Heading4Char"/>
                <w:sz w:val="20"/>
                <w:szCs w:val="20"/>
              </w:rPr>
              <w:t xml:space="preserve">ETHICAL </w:t>
            </w:r>
            <w:proofErr w:type="gramStart"/>
            <w:r>
              <w:rPr>
                <w:rStyle w:val="Heading4Char"/>
                <w:sz w:val="20"/>
                <w:szCs w:val="20"/>
              </w:rPr>
              <w:t>HACKING</w:t>
            </w:r>
            <w:r w:rsidR="00C332AA">
              <w:rPr>
                <w:rStyle w:val="Heading4Char"/>
                <w:sz w:val="20"/>
                <w:szCs w:val="20"/>
              </w:rPr>
              <w:t xml:space="preserve"> :</w:t>
            </w:r>
            <w:proofErr w:type="gramEnd"/>
            <w:r w:rsidR="00C332AA">
              <w:rPr>
                <w:rStyle w:val="Heading4Char"/>
                <w:sz w:val="20"/>
                <w:szCs w:val="20"/>
              </w:rPr>
              <w:t xml:space="preserve"> </w:t>
            </w:r>
            <w:r>
              <w:rPr>
                <w:rStyle w:val="Heading4Char"/>
                <w:b w:val="0"/>
                <w:bCs/>
                <w:sz w:val="20"/>
                <w:szCs w:val="20"/>
                <w:u w:val="single"/>
              </w:rPr>
              <w:t>UDEMY</w:t>
            </w:r>
          </w:p>
          <w:p w14:paraId="3A6CF51F" w14:textId="77777777" w:rsidR="00C332AA" w:rsidRDefault="00C332AA" w:rsidP="00C332AA">
            <w:pPr>
              <w:rPr>
                <w:rStyle w:val="Heading4Char"/>
                <w:sz w:val="20"/>
                <w:szCs w:val="20"/>
              </w:rPr>
            </w:pPr>
          </w:p>
          <w:p w14:paraId="217FFBFA" w14:textId="33F2A90D" w:rsidR="00C332AA" w:rsidRPr="00C332AA" w:rsidRDefault="00C332AA" w:rsidP="00C332AA">
            <w:pPr>
              <w:rPr>
                <w:bCs/>
                <w:u w:val="single"/>
              </w:rPr>
            </w:pPr>
            <w:r>
              <w:rPr>
                <w:rStyle w:val="Heading4Char"/>
                <w:sz w:val="20"/>
                <w:szCs w:val="20"/>
              </w:rPr>
              <w:t xml:space="preserve">PYTHON </w:t>
            </w:r>
            <w:proofErr w:type="gramStart"/>
            <w:r>
              <w:rPr>
                <w:rStyle w:val="Heading4Char"/>
                <w:sz w:val="20"/>
                <w:szCs w:val="20"/>
              </w:rPr>
              <w:t>PROGRAMMING :</w:t>
            </w:r>
            <w:proofErr w:type="gramEnd"/>
            <w:r>
              <w:rPr>
                <w:rStyle w:val="Heading4Char"/>
                <w:sz w:val="20"/>
                <w:szCs w:val="20"/>
              </w:rPr>
              <w:t xml:space="preserve"> </w:t>
            </w:r>
            <w:r>
              <w:rPr>
                <w:rStyle w:val="Heading4Char"/>
                <w:b w:val="0"/>
                <w:bCs/>
                <w:sz w:val="20"/>
                <w:szCs w:val="20"/>
                <w:u w:val="single"/>
              </w:rPr>
              <w:t>EDYST</w:t>
            </w:r>
          </w:p>
          <w:p w14:paraId="5735F54E" w14:textId="1332C335" w:rsidR="00C332AA" w:rsidRDefault="00C332AA" w:rsidP="00F02069">
            <w:pPr>
              <w:pStyle w:val="NoSpacing"/>
              <w:rPr>
                <w:sz w:val="20"/>
                <w:szCs w:val="20"/>
              </w:rPr>
            </w:pPr>
          </w:p>
          <w:p w14:paraId="0B346DB9" w14:textId="69FB5524" w:rsidR="00C332AA" w:rsidRDefault="00C332AA" w:rsidP="00F02069">
            <w:pPr>
              <w:pStyle w:val="NoSpacing"/>
              <w:rPr>
                <w:sz w:val="20"/>
                <w:szCs w:val="20"/>
              </w:rPr>
            </w:pPr>
          </w:p>
          <w:p w14:paraId="5B6B227E" w14:textId="77777777" w:rsidR="00C1401E" w:rsidRDefault="00C1401E" w:rsidP="00F02069">
            <w:pPr>
              <w:pStyle w:val="NoSpacing"/>
              <w:rPr>
                <w:sz w:val="20"/>
                <w:szCs w:val="20"/>
              </w:rPr>
            </w:pPr>
          </w:p>
          <w:p w14:paraId="73266AFF" w14:textId="51611B40" w:rsidR="00276150" w:rsidRPr="00E83FE0" w:rsidRDefault="00276150" w:rsidP="00D64769">
            <w:pPr>
              <w:pStyle w:val="NoSpacing"/>
            </w:pPr>
          </w:p>
        </w:tc>
      </w:tr>
      <w:tr w:rsidR="0046343A" w14:paraId="6D8A198B" w14:textId="77777777" w:rsidTr="00EC36B4">
        <w:tc>
          <w:tcPr>
            <w:tcW w:w="3600" w:type="dxa"/>
          </w:tcPr>
          <w:p w14:paraId="5835BE21" w14:textId="77777777" w:rsidR="0046343A" w:rsidRDefault="0046343A" w:rsidP="00036450">
            <w:pPr>
              <w:pStyle w:val="Heading3"/>
            </w:pPr>
          </w:p>
        </w:tc>
        <w:tc>
          <w:tcPr>
            <w:tcW w:w="720" w:type="dxa"/>
          </w:tcPr>
          <w:p w14:paraId="20CBEDC7" w14:textId="77777777" w:rsidR="0046343A" w:rsidRDefault="0046343A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shd w:val="clear" w:color="auto" w:fill="auto"/>
          </w:tcPr>
          <w:p w14:paraId="4A6DB373" w14:textId="77777777" w:rsidR="0046343A" w:rsidRDefault="0046343A" w:rsidP="00036450">
            <w:pPr>
              <w:pStyle w:val="Heading2"/>
              <w:rPr>
                <w:sz w:val="20"/>
                <w:szCs w:val="20"/>
              </w:rPr>
            </w:pPr>
          </w:p>
        </w:tc>
      </w:tr>
    </w:tbl>
    <w:p w14:paraId="6E0C71C1" w14:textId="77777777" w:rsidR="00B5184D" w:rsidRDefault="00B5184D" w:rsidP="000C45FF">
      <w:pPr>
        <w:tabs>
          <w:tab w:val="left" w:pos="990"/>
        </w:tabs>
      </w:pPr>
    </w:p>
    <w:p w14:paraId="403922C7" w14:textId="3A8CA32D" w:rsidR="000A3E0D" w:rsidRPr="000A3E0D" w:rsidRDefault="000A3E0D" w:rsidP="000C45FF">
      <w:pPr>
        <w:tabs>
          <w:tab w:val="left" w:pos="990"/>
        </w:tabs>
        <w:rPr>
          <w:b/>
          <w:bCs/>
          <w:sz w:val="24"/>
          <w:szCs w:val="24"/>
        </w:rPr>
      </w:pPr>
      <w:proofErr w:type="gramStart"/>
      <w:r w:rsidRPr="000A3E0D">
        <w:rPr>
          <w:b/>
          <w:bCs/>
          <w:sz w:val="24"/>
          <w:szCs w:val="24"/>
        </w:rPr>
        <w:t>DECLARATION :</w:t>
      </w:r>
      <w:proofErr w:type="gramEnd"/>
      <w:r w:rsidRPr="000A3E0D">
        <w:rPr>
          <w:b/>
          <w:bCs/>
          <w:sz w:val="24"/>
          <w:szCs w:val="24"/>
        </w:rPr>
        <w:t xml:space="preserve"> </w:t>
      </w:r>
    </w:p>
    <w:p w14:paraId="1DD3CF0C" w14:textId="77777777" w:rsidR="0024366D" w:rsidRDefault="0024366D" w:rsidP="000C45FF">
      <w:pPr>
        <w:tabs>
          <w:tab w:val="left" w:pos="990"/>
        </w:tabs>
      </w:pPr>
    </w:p>
    <w:p w14:paraId="2B80FE6A" w14:textId="6D41C2F5" w:rsidR="000A3E0D" w:rsidRPr="0024366D" w:rsidRDefault="0024366D" w:rsidP="000C45FF">
      <w:pPr>
        <w:tabs>
          <w:tab w:val="left" w:pos="990"/>
        </w:tabs>
      </w:pPr>
      <w:r>
        <w:rPr>
          <w:sz w:val="20"/>
          <w:szCs w:val="20"/>
        </w:rPr>
        <w:lastRenderedPageBreak/>
        <w:t xml:space="preserve">  </w:t>
      </w:r>
      <w:r w:rsidR="000A3E0D" w:rsidRPr="000A3E0D">
        <w:rPr>
          <w:sz w:val="20"/>
          <w:szCs w:val="20"/>
        </w:rPr>
        <w:t xml:space="preserve">I </w:t>
      </w:r>
      <w:proofErr w:type="spellStart"/>
      <w:r w:rsidR="000A3E0D" w:rsidRPr="000A3E0D">
        <w:rPr>
          <w:sz w:val="20"/>
          <w:szCs w:val="20"/>
        </w:rPr>
        <w:t>hearby</w:t>
      </w:r>
      <w:proofErr w:type="spellEnd"/>
      <w:r w:rsidR="000A3E0D" w:rsidRPr="000A3E0D">
        <w:rPr>
          <w:sz w:val="20"/>
          <w:szCs w:val="20"/>
        </w:rPr>
        <w:t xml:space="preserve"> declare that all above mentioned information is in accordance with fact or truth </w:t>
      </w:r>
      <w:proofErr w:type="spellStart"/>
      <w:r w:rsidR="000A3E0D" w:rsidRPr="000A3E0D">
        <w:rPr>
          <w:sz w:val="20"/>
          <w:szCs w:val="20"/>
        </w:rPr>
        <w:t>upto</w:t>
      </w:r>
      <w:proofErr w:type="spellEnd"/>
      <w:r w:rsidR="000A3E0D" w:rsidRPr="000A3E0D">
        <w:rPr>
          <w:sz w:val="20"/>
          <w:szCs w:val="20"/>
        </w:rPr>
        <w:t xml:space="preserve"> my knowledge.</w:t>
      </w:r>
    </w:p>
    <w:sectPr w:rsidR="000A3E0D" w:rsidRPr="0024366D" w:rsidSect="00770F46">
      <w:headerReference w:type="default" r:id="rId7"/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8E2AA0" w14:textId="77777777" w:rsidR="001C4DE3" w:rsidRDefault="001C4DE3" w:rsidP="000C45FF">
      <w:r>
        <w:separator/>
      </w:r>
    </w:p>
  </w:endnote>
  <w:endnote w:type="continuationSeparator" w:id="0">
    <w:p w14:paraId="36CA9ECF" w14:textId="77777777" w:rsidR="001C4DE3" w:rsidRDefault="001C4DE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ACDC64" w14:textId="77777777" w:rsidR="001C4DE3" w:rsidRDefault="001C4DE3" w:rsidP="000C45FF">
      <w:r>
        <w:separator/>
      </w:r>
    </w:p>
  </w:footnote>
  <w:footnote w:type="continuationSeparator" w:id="0">
    <w:p w14:paraId="55A84B51" w14:textId="77777777" w:rsidR="001C4DE3" w:rsidRDefault="001C4DE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210DC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183FBCF" wp14:editId="6F601A8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A2E05"/>
    <w:multiLevelType w:val="hybridMultilevel"/>
    <w:tmpl w:val="CA5814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E7407"/>
    <w:multiLevelType w:val="hybridMultilevel"/>
    <w:tmpl w:val="6F22EF88"/>
    <w:lvl w:ilvl="0" w:tplc="38FA36BE">
      <w:start w:val="1"/>
      <w:numFmt w:val="bullet"/>
      <w:lvlText w:val="•"/>
      <w:lvlJc w:val="left"/>
      <w:pPr>
        <w:ind w:left="236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6F08166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B48850A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3D0C742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DF265A2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BD423EB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8B68866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7D6AD22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FD4852E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79751E"/>
    <w:multiLevelType w:val="hybridMultilevel"/>
    <w:tmpl w:val="BFEE7E02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230D68A7"/>
    <w:multiLevelType w:val="hybridMultilevel"/>
    <w:tmpl w:val="AA701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31A8B"/>
    <w:multiLevelType w:val="hybridMultilevel"/>
    <w:tmpl w:val="1370EFE0"/>
    <w:lvl w:ilvl="0" w:tplc="C6ECC44A">
      <w:start w:val="1"/>
      <w:numFmt w:val="bullet"/>
      <w:lvlText w:val="•"/>
      <w:lvlJc w:val="left"/>
      <w:pPr>
        <w:ind w:left="2160" w:hanging="36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97F2E4D"/>
    <w:multiLevelType w:val="hybridMultilevel"/>
    <w:tmpl w:val="13DEA2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11D5A"/>
    <w:multiLevelType w:val="hybridMultilevel"/>
    <w:tmpl w:val="BD7A6708"/>
    <w:lvl w:ilvl="0" w:tplc="C6ECC44A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40E6A"/>
    <w:multiLevelType w:val="hybridMultilevel"/>
    <w:tmpl w:val="5A3AF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61F62"/>
    <w:multiLevelType w:val="hybridMultilevel"/>
    <w:tmpl w:val="49E8B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35306"/>
    <w:multiLevelType w:val="hybridMultilevel"/>
    <w:tmpl w:val="3BCECD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8656E"/>
    <w:multiLevelType w:val="hybridMultilevel"/>
    <w:tmpl w:val="C28603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D2070"/>
    <w:multiLevelType w:val="hybridMultilevel"/>
    <w:tmpl w:val="A70AD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135BC"/>
    <w:multiLevelType w:val="hybridMultilevel"/>
    <w:tmpl w:val="33B04DDE"/>
    <w:lvl w:ilvl="0" w:tplc="40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3" w15:restartNumberingAfterBreak="0">
    <w:nsid w:val="563F0663"/>
    <w:multiLevelType w:val="hybridMultilevel"/>
    <w:tmpl w:val="4726F6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0112EF"/>
    <w:multiLevelType w:val="hybridMultilevel"/>
    <w:tmpl w:val="160074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1D132B"/>
    <w:multiLevelType w:val="hybridMultilevel"/>
    <w:tmpl w:val="0A4A2E90"/>
    <w:lvl w:ilvl="0" w:tplc="C6ECC44A">
      <w:start w:val="1"/>
      <w:numFmt w:val="bullet"/>
      <w:lvlText w:val="•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514A31"/>
    <w:multiLevelType w:val="hybridMultilevel"/>
    <w:tmpl w:val="D42C25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37842"/>
    <w:multiLevelType w:val="hybridMultilevel"/>
    <w:tmpl w:val="A5EE3B98"/>
    <w:lvl w:ilvl="0" w:tplc="C6ECC44A">
      <w:start w:val="1"/>
      <w:numFmt w:val="bullet"/>
      <w:lvlText w:val="•"/>
      <w:lvlJc w:val="left"/>
      <w:pPr>
        <w:ind w:left="236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4208538">
      <w:start w:val="1"/>
      <w:numFmt w:val="bullet"/>
      <w:lvlText w:val="o"/>
      <w:lvlJc w:val="left"/>
      <w:pPr>
        <w:ind w:left="1093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E322936">
      <w:start w:val="1"/>
      <w:numFmt w:val="bullet"/>
      <w:lvlText w:val="▪"/>
      <w:lvlJc w:val="left"/>
      <w:pPr>
        <w:ind w:left="1813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2B4D36C">
      <w:start w:val="1"/>
      <w:numFmt w:val="bullet"/>
      <w:lvlText w:val="•"/>
      <w:lvlJc w:val="left"/>
      <w:pPr>
        <w:ind w:left="2533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EAEE082">
      <w:start w:val="1"/>
      <w:numFmt w:val="bullet"/>
      <w:lvlText w:val="o"/>
      <w:lvlJc w:val="left"/>
      <w:pPr>
        <w:ind w:left="3253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72C5F82">
      <w:start w:val="1"/>
      <w:numFmt w:val="bullet"/>
      <w:lvlText w:val="▪"/>
      <w:lvlJc w:val="left"/>
      <w:pPr>
        <w:ind w:left="3973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204BFE8">
      <w:start w:val="1"/>
      <w:numFmt w:val="bullet"/>
      <w:lvlText w:val="•"/>
      <w:lvlJc w:val="left"/>
      <w:pPr>
        <w:ind w:left="4693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792B4CA">
      <w:start w:val="1"/>
      <w:numFmt w:val="bullet"/>
      <w:lvlText w:val="o"/>
      <w:lvlJc w:val="left"/>
      <w:pPr>
        <w:ind w:left="5413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12EC042">
      <w:start w:val="1"/>
      <w:numFmt w:val="bullet"/>
      <w:lvlText w:val="▪"/>
      <w:lvlJc w:val="left"/>
      <w:pPr>
        <w:ind w:left="6133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5477A0E"/>
    <w:multiLevelType w:val="hybridMultilevel"/>
    <w:tmpl w:val="FF8AE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38434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276899">
    <w:abstractNumId w:val="1"/>
  </w:num>
  <w:num w:numId="2" w16cid:durableId="227738774">
    <w:abstractNumId w:val="2"/>
  </w:num>
  <w:num w:numId="3" w16cid:durableId="953945763">
    <w:abstractNumId w:val="12"/>
  </w:num>
  <w:num w:numId="4" w16cid:durableId="1220753020">
    <w:abstractNumId w:val="0"/>
  </w:num>
  <w:num w:numId="5" w16cid:durableId="1794712369">
    <w:abstractNumId w:val="10"/>
  </w:num>
  <w:num w:numId="6" w16cid:durableId="1707291541">
    <w:abstractNumId w:val="17"/>
  </w:num>
  <w:num w:numId="7" w16cid:durableId="2088962806">
    <w:abstractNumId w:val="9"/>
  </w:num>
  <w:num w:numId="8" w16cid:durableId="607591203">
    <w:abstractNumId w:val="8"/>
  </w:num>
  <w:num w:numId="9" w16cid:durableId="1979719580">
    <w:abstractNumId w:val="15"/>
  </w:num>
  <w:num w:numId="10" w16cid:durableId="420835242">
    <w:abstractNumId w:val="4"/>
  </w:num>
  <w:num w:numId="11" w16cid:durableId="1491484810">
    <w:abstractNumId w:val="6"/>
  </w:num>
  <w:num w:numId="12" w16cid:durableId="707873043">
    <w:abstractNumId w:val="7"/>
  </w:num>
  <w:num w:numId="13" w16cid:durableId="1034695924">
    <w:abstractNumId w:val="5"/>
  </w:num>
  <w:num w:numId="14" w16cid:durableId="775712717">
    <w:abstractNumId w:val="14"/>
  </w:num>
  <w:num w:numId="15" w16cid:durableId="1055277964">
    <w:abstractNumId w:val="3"/>
  </w:num>
  <w:num w:numId="16" w16cid:durableId="1129202507">
    <w:abstractNumId w:val="13"/>
  </w:num>
  <w:num w:numId="17" w16cid:durableId="1941178617">
    <w:abstractNumId w:val="18"/>
  </w:num>
  <w:num w:numId="18" w16cid:durableId="1729645150">
    <w:abstractNumId w:val="11"/>
  </w:num>
  <w:num w:numId="19" w16cid:durableId="54529121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21"/>
    <w:rsid w:val="000148FB"/>
    <w:rsid w:val="00036450"/>
    <w:rsid w:val="000376E4"/>
    <w:rsid w:val="00042CDF"/>
    <w:rsid w:val="00077909"/>
    <w:rsid w:val="0009348B"/>
    <w:rsid w:val="00094499"/>
    <w:rsid w:val="000A3E0D"/>
    <w:rsid w:val="000B6FCD"/>
    <w:rsid w:val="000C45FF"/>
    <w:rsid w:val="000E3FD1"/>
    <w:rsid w:val="00103756"/>
    <w:rsid w:val="00110D0B"/>
    <w:rsid w:val="00111E69"/>
    <w:rsid w:val="00112054"/>
    <w:rsid w:val="001129A5"/>
    <w:rsid w:val="001317D8"/>
    <w:rsid w:val="00145A39"/>
    <w:rsid w:val="001525E1"/>
    <w:rsid w:val="00163BA8"/>
    <w:rsid w:val="00165478"/>
    <w:rsid w:val="00166B91"/>
    <w:rsid w:val="00167CC2"/>
    <w:rsid w:val="00180329"/>
    <w:rsid w:val="00185394"/>
    <w:rsid w:val="0019001F"/>
    <w:rsid w:val="00192001"/>
    <w:rsid w:val="001A74A5"/>
    <w:rsid w:val="001B2ABD"/>
    <w:rsid w:val="001B2ECC"/>
    <w:rsid w:val="001C4DE3"/>
    <w:rsid w:val="001E028D"/>
    <w:rsid w:val="001E0391"/>
    <w:rsid w:val="001E1759"/>
    <w:rsid w:val="001E3A39"/>
    <w:rsid w:val="001E5DD2"/>
    <w:rsid w:val="001F1ECC"/>
    <w:rsid w:val="002400EB"/>
    <w:rsid w:val="00241908"/>
    <w:rsid w:val="0024366D"/>
    <w:rsid w:val="002560C2"/>
    <w:rsid w:val="00256CF7"/>
    <w:rsid w:val="002618D8"/>
    <w:rsid w:val="00276150"/>
    <w:rsid w:val="00281FD5"/>
    <w:rsid w:val="00285597"/>
    <w:rsid w:val="00292021"/>
    <w:rsid w:val="002C3791"/>
    <w:rsid w:val="002E4AD9"/>
    <w:rsid w:val="002F77B9"/>
    <w:rsid w:val="0030481B"/>
    <w:rsid w:val="003135D1"/>
    <w:rsid w:val="003156FC"/>
    <w:rsid w:val="0031697C"/>
    <w:rsid w:val="00324F97"/>
    <w:rsid w:val="003254B5"/>
    <w:rsid w:val="003325AC"/>
    <w:rsid w:val="00336314"/>
    <w:rsid w:val="00346CF6"/>
    <w:rsid w:val="00351B07"/>
    <w:rsid w:val="00361804"/>
    <w:rsid w:val="0037121F"/>
    <w:rsid w:val="00386358"/>
    <w:rsid w:val="003910D8"/>
    <w:rsid w:val="00397A77"/>
    <w:rsid w:val="003A6B7D"/>
    <w:rsid w:val="003B06CA"/>
    <w:rsid w:val="003B13EA"/>
    <w:rsid w:val="003D4D22"/>
    <w:rsid w:val="003F7911"/>
    <w:rsid w:val="004071FC"/>
    <w:rsid w:val="00434430"/>
    <w:rsid w:val="00445947"/>
    <w:rsid w:val="0045093E"/>
    <w:rsid w:val="0046343A"/>
    <w:rsid w:val="0047143F"/>
    <w:rsid w:val="00476F8D"/>
    <w:rsid w:val="004813B3"/>
    <w:rsid w:val="00493855"/>
    <w:rsid w:val="00496591"/>
    <w:rsid w:val="004C3D77"/>
    <w:rsid w:val="004C63E4"/>
    <w:rsid w:val="004D3011"/>
    <w:rsid w:val="004F3DDE"/>
    <w:rsid w:val="004F66E7"/>
    <w:rsid w:val="00517111"/>
    <w:rsid w:val="005262AC"/>
    <w:rsid w:val="00535F09"/>
    <w:rsid w:val="00570F1B"/>
    <w:rsid w:val="00574E71"/>
    <w:rsid w:val="00580AF6"/>
    <w:rsid w:val="005938CE"/>
    <w:rsid w:val="00596607"/>
    <w:rsid w:val="005A0C5E"/>
    <w:rsid w:val="005A3F99"/>
    <w:rsid w:val="005C2D25"/>
    <w:rsid w:val="005C4861"/>
    <w:rsid w:val="005C7A7D"/>
    <w:rsid w:val="005D5EA0"/>
    <w:rsid w:val="005E39D5"/>
    <w:rsid w:val="00600670"/>
    <w:rsid w:val="00603BCD"/>
    <w:rsid w:val="006075A3"/>
    <w:rsid w:val="00615DEA"/>
    <w:rsid w:val="0062123A"/>
    <w:rsid w:val="00646E75"/>
    <w:rsid w:val="00663704"/>
    <w:rsid w:val="006771D0"/>
    <w:rsid w:val="00696F00"/>
    <w:rsid w:val="006A2BA4"/>
    <w:rsid w:val="006E03AF"/>
    <w:rsid w:val="006F68DA"/>
    <w:rsid w:val="006F7973"/>
    <w:rsid w:val="00715FCB"/>
    <w:rsid w:val="00743101"/>
    <w:rsid w:val="00753E1E"/>
    <w:rsid w:val="00754506"/>
    <w:rsid w:val="00764C9F"/>
    <w:rsid w:val="00770F46"/>
    <w:rsid w:val="00771FFF"/>
    <w:rsid w:val="007775E1"/>
    <w:rsid w:val="007867A0"/>
    <w:rsid w:val="007927F5"/>
    <w:rsid w:val="00797F2C"/>
    <w:rsid w:val="007B11A6"/>
    <w:rsid w:val="007C21DC"/>
    <w:rsid w:val="007D4C86"/>
    <w:rsid w:val="00802CA0"/>
    <w:rsid w:val="008130CD"/>
    <w:rsid w:val="00813E3A"/>
    <w:rsid w:val="008174FF"/>
    <w:rsid w:val="0082406C"/>
    <w:rsid w:val="008608B2"/>
    <w:rsid w:val="008625A8"/>
    <w:rsid w:val="008772FC"/>
    <w:rsid w:val="00886458"/>
    <w:rsid w:val="0088681B"/>
    <w:rsid w:val="008A1C77"/>
    <w:rsid w:val="008B3DF2"/>
    <w:rsid w:val="008C191E"/>
    <w:rsid w:val="008D3D98"/>
    <w:rsid w:val="00904784"/>
    <w:rsid w:val="00924515"/>
    <w:rsid w:val="009260CD"/>
    <w:rsid w:val="00930820"/>
    <w:rsid w:val="00932D62"/>
    <w:rsid w:val="00934700"/>
    <w:rsid w:val="00940A66"/>
    <w:rsid w:val="00952C25"/>
    <w:rsid w:val="00974376"/>
    <w:rsid w:val="009870BD"/>
    <w:rsid w:val="009A61D2"/>
    <w:rsid w:val="009B07FC"/>
    <w:rsid w:val="009B7EB9"/>
    <w:rsid w:val="009D496C"/>
    <w:rsid w:val="009E2174"/>
    <w:rsid w:val="009E2515"/>
    <w:rsid w:val="009F659C"/>
    <w:rsid w:val="00A201FB"/>
    <w:rsid w:val="00A2118D"/>
    <w:rsid w:val="00A3139E"/>
    <w:rsid w:val="00A5475F"/>
    <w:rsid w:val="00A54CD8"/>
    <w:rsid w:val="00A61D6D"/>
    <w:rsid w:val="00A64B23"/>
    <w:rsid w:val="00A81CAB"/>
    <w:rsid w:val="00A83EC0"/>
    <w:rsid w:val="00A84BAF"/>
    <w:rsid w:val="00AA3C32"/>
    <w:rsid w:val="00AD0A50"/>
    <w:rsid w:val="00AD76E2"/>
    <w:rsid w:val="00AE033F"/>
    <w:rsid w:val="00AF533F"/>
    <w:rsid w:val="00B025D3"/>
    <w:rsid w:val="00B05B59"/>
    <w:rsid w:val="00B1528C"/>
    <w:rsid w:val="00B20152"/>
    <w:rsid w:val="00B359E4"/>
    <w:rsid w:val="00B5184D"/>
    <w:rsid w:val="00B55249"/>
    <w:rsid w:val="00B57D98"/>
    <w:rsid w:val="00B70850"/>
    <w:rsid w:val="00B72D50"/>
    <w:rsid w:val="00BA72ED"/>
    <w:rsid w:val="00BB3791"/>
    <w:rsid w:val="00BC1B67"/>
    <w:rsid w:val="00BC50DF"/>
    <w:rsid w:val="00BD4D7B"/>
    <w:rsid w:val="00BE4FCF"/>
    <w:rsid w:val="00BE6B21"/>
    <w:rsid w:val="00C066B6"/>
    <w:rsid w:val="00C074F6"/>
    <w:rsid w:val="00C1401E"/>
    <w:rsid w:val="00C14A13"/>
    <w:rsid w:val="00C332AA"/>
    <w:rsid w:val="00C37BA1"/>
    <w:rsid w:val="00C4674C"/>
    <w:rsid w:val="00C506CF"/>
    <w:rsid w:val="00C518BF"/>
    <w:rsid w:val="00C56D18"/>
    <w:rsid w:val="00C72BED"/>
    <w:rsid w:val="00C73840"/>
    <w:rsid w:val="00C7501B"/>
    <w:rsid w:val="00C9578B"/>
    <w:rsid w:val="00CA020C"/>
    <w:rsid w:val="00CA47F9"/>
    <w:rsid w:val="00CB0055"/>
    <w:rsid w:val="00CE15CE"/>
    <w:rsid w:val="00D06F1D"/>
    <w:rsid w:val="00D108F7"/>
    <w:rsid w:val="00D2522B"/>
    <w:rsid w:val="00D41B4A"/>
    <w:rsid w:val="00D422DE"/>
    <w:rsid w:val="00D51C52"/>
    <w:rsid w:val="00D5459D"/>
    <w:rsid w:val="00D54E1D"/>
    <w:rsid w:val="00D57DD4"/>
    <w:rsid w:val="00D64769"/>
    <w:rsid w:val="00D753FE"/>
    <w:rsid w:val="00D9002B"/>
    <w:rsid w:val="00D925A6"/>
    <w:rsid w:val="00DA1F4D"/>
    <w:rsid w:val="00DA2CD6"/>
    <w:rsid w:val="00DC0B38"/>
    <w:rsid w:val="00DD172A"/>
    <w:rsid w:val="00DE4A9E"/>
    <w:rsid w:val="00E25A26"/>
    <w:rsid w:val="00E4381A"/>
    <w:rsid w:val="00E462FD"/>
    <w:rsid w:val="00E55D74"/>
    <w:rsid w:val="00E57539"/>
    <w:rsid w:val="00E83FE0"/>
    <w:rsid w:val="00E9095B"/>
    <w:rsid w:val="00E946D9"/>
    <w:rsid w:val="00E9573A"/>
    <w:rsid w:val="00E95DDB"/>
    <w:rsid w:val="00EB04CE"/>
    <w:rsid w:val="00EC36B4"/>
    <w:rsid w:val="00EC6A96"/>
    <w:rsid w:val="00EC7BD5"/>
    <w:rsid w:val="00EF290B"/>
    <w:rsid w:val="00EF7CFD"/>
    <w:rsid w:val="00F002F4"/>
    <w:rsid w:val="00F02069"/>
    <w:rsid w:val="00F040D5"/>
    <w:rsid w:val="00F172D3"/>
    <w:rsid w:val="00F36AAC"/>
    <w:rsid w:val="00F4677A"/>
    <w:rsid w:val="00F60274"/>
    <w:rsid w:val="00F77FB9"/>
    <w:rsid w:val="00FA32BA"/>
    <w:rsid w:val="00FA34BD"/>
    <w:rsid w:val="00FB068F"/>
    <w:rsid w:val="00FB6945"/>
    <w:rsid w:val="00FB758F"/>
    <w:rsid w:val="00FC0BA7"/>
    <w:rsid w:val="00FC43E7"/>
    <w:rsid w:val="00FC51B6"/>
    <w:rsid w:val="00FF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07C84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C518B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86458"/>
    <w:rPr>
      <w:color w:val="704404" w:themeColor="followedHyperlink"/>
      <w:u w:val="single"/>
    </w:rPr>
  </w:style>
  <w:style w:type="paragraph" w:styleId="NoSpacing">
    <w:name w:val="No Spacing"/>
    <w:uiPriority w:val="1"/>
    <w:qFormat/>
    <w:rsid w:val="00CA020C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sas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117C483A4EC495EAF24189D565BD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3266C-9FAD-4568-A902-8237B5DC03BA}"/>
      </w:docPartPr>
      <w:docPartBody>
        <w:p w:rsidR="00677C63" w:rsidRDefault="00677C63">
          <w:pPr>
            <w:pStyle w:val="1117C483A4EC495EAF24189D565BDDA3"/>
          </w:pPr>
          <w:r w:rsidRPr="004D3011">
            <w:t>PHONE:</w:t>
          </w:r>
        </w:p>
      </w:docPartBody>
    </w:docPart>
    <w:docPart>
      <w:docPartPr>
        <w:name w:val="D0C54E2AFDCC423E8204CF684C2F6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F6D72-606A-4B40-8706-108DCBA16AA9}"/>
      </w:docPartPr>
      <w:docPartBody>
        <w:p w:rsidR="00677C63" w:rsidRDefault="00677C63">
          <w:pPr>
            <w:pStyle w:val="D0C54E2AFDCC423E8204CF684C2F68F4"/>
          </w:pPr>
          <w:r w:rsidRPr="00036450">
            <w:t>EDUCATION</w:t>
          </w:r>
        </w:p>
      </w:docPartBody>
    </w:docPart>
    <w:docPart>
      <w:docPartPr>
        <w:name w:val="6EB2B9D80A9D4D0986886EC021E5F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F15B6-31DE-4E6F-BDD9-4B0AAEEEEDF6}"/>
      </w:docPartPr>
      <w:docPartBody>
        <w:p w:rsidR="00677C63" w:rsidRDefault="00677C63">
          <w:pPr>
            <w:pStyle w:val="6EB2B9D80A9D4D0986886EC021E5F3A3"/>
          </w:pPr>
          <w:r w:rsidRPr="00036450">
            <w:t>WORK EXPERIENCE</w:t>
          </w:r>
        </w:p>
      </w:docPartBody>
    </w:docPart>
    <w:docPart>
      <w:docPartPr>
        <w:name w:val="EFEBD3FC889D4B579419554CCEF54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B3408-8B56-48D2-ABFD-1BF0DF8689D7}"/>
      </w:docPartPr>
      <w:docPartBody>
        <w:p w:rsidR="000406C6" w:rsidRDefault="009D14FF" w:rsidP="009D14FF">
          <w:pPr>
            <w:pStyle w:val="EFEBD3FC889D4B579419554CCEF548A9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63"/>
    <w:rsid w:val="000151B7"/>
    <w:rsid w:val="000406C6"/>
    <w:rsid w:val="00145A39"/>
    <w:rsid w:val="00166B91"/>
    <w:rsid w:val="001E36CD"/>
    <w:rsid w:val="00241908"/>
    <w:rsid w:val="00277B20"/>
    <w:rsid w:val="00361804"/>
    <w:rsid w:val="00470358"/>
    <w:rsid w:val="004B79AA"/>
    <w:rsid w:val="00603BCD"/>
    <w:rsid w:val="00615DEA"/>
    <w:rsid w:val="00677C63"/>
    <w:rsid w:val="008608B2"/>
    <w:rsid w:val="008772FC"/>
    <w:rsid w:val="00903B24"/>
    <w:rsid w:val="00904D7F"/>
    <w:rsid w:val="009B6EB3"/>
    <w:rsid w:val="009D14FF"/>
    <w:rsid w:val="00A5475F"/>
    <w:rsid w:val="00A54CD8"/>
    <w:rsid w:val="00A84AAB"/>
    <w:rsid w:val="00BA72ED"/>
    <w:rsid w:val="00C52B69"/>
    <w:rsid w:val="00CE15CE"/>
    <w:rsid w:val="00D409E0"/>
    <w:rsid w:val="00E946D9"/>
    <w:rsid w:val="00EC6A96"/>
    <w:rsid w:val="00F4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9D14FF"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EBD3FC889D4B579419554CCEF548A9">
    <w:name w:val="EFEBD3FC889D4B579419554CCEF548A9"/>
    <w:rsid w:val="009D14FF"/>
  </w:style>
  <w:style w:type="paragraph" w:customStyle="1" w:styleId="1117C483A4EC495EAF24189D565BDDA3">
    <w:name w:val="1117C483A4EC495EAF24189D565BDDA3"/>
  </w:style>
  <w:style w:type="character" w:styleId="Hyperlink">
    <w:name w:val="Hyperlink"/>
    <w:basedOn w:val="DefaultParagraphFont"/>
    <w:uiPriority w:val="99"/>
    <w:unhideWhenUsed/>
    <w:rPr>
      <w:color w:val="BF4E14" w:themeColor="accent2" w:themeShade="BF"/>
      <w:u w:val="single"/>
    </w:rPr>
  </w:style>
  <w:style w:type="paragraph" w:customStyle="1" w:styleId="D0C54E2AFDCC423E8204CF684C2F68F4">
    <w:name w:val="D0C54E2AFDCC423E8204CF684C2F68F4"/>
  </w:style>
  <w:style w:type="paragraph" w:customStyle="1" w:styleId="6EB2B9D80A9D4D0986886EC021E5F3A3">
    <w:name w:val="6EB2B9D80A9D4D0986886EC021E5F3A3"/>
  </w:style>
  <w:style w:type="character" w:customStyle="1" w:styleId="Heading2Char">
    <w:name w:val="Heading 2 Char"/>
    <w:basedOn w:val="DefaultParagraphFont"/>
    <w:link w:val="Heading2"/>
    <w:uiPriority w:val="9"/>
    <w:rsid w:val="009D14FF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2024-10-28T10:39:00Z</dcterms:created>
  <dcterms:modified xsi:type="dcterms:W3CDTF">2024-10-28T10:49:00Z</dcterms:modified>
</cp:coreProperties>
</file>